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85F" w:rsidRDefault="002F18D3">
      <w:r>
        <w:t>Mode 1: Continuous Counter. Starts at 0</w:t>
      </w:r>
      <w:r w:rsidR="00EA5295">
        <w:t xml:space="preserve"> with</w:t>
      </w:r>
      <w:r>
        <w:t xml:space="preserve"> approximately 1 second between </w:t>
      </w:r>
      <w:bookmarkStart w:id="0" w:name="_GoBack"/>
      <w:bookmarkEnd w:id="0"/>
      <w:r w:rsidR="00757273">
        <w:t>increments</w:t>
      </w:r>
      <w:r>
        <w:t>. Pushing BTNL continuously. Displays binary number on LD0 - LD7.</w:t>
      </w:r>
    </w:p>
    <w:p w:rsidR="002F18D3" w:rsidRDefault="002F18D3"/>
    <w:p w:rsidR="002F18D3" w:rsidRDefault="002F18D3">
      <w:r>
        <w:t>Mode 2: BTNU when pressed turns LD0 – LD7 on and stays on for as long as the button is held.</w:t>
      </w:r>
    </w:p>
    <w:p w:rsidR="002F18D3" w:rsidRDefault="002F18D3"/>
    <w:p w:rsidR="00757273" w:rsidRDefault="002F18D3">
      <w:r>
        <w:t>Mode 3: When SW0 is switched on a screensaver appears and displays for as long as the SW0 in on.</w:t>
      </w:r>
      <w:r w:rsidR="008E62FF">
        <w:t xml:space="preserve"> </w:t>
      </w:r>
    </w:p>
    <w:p w:rsidR="00757273" w:rsidRDefault="00757273"/>
    <w:p w:rsidR="002F18D3" w:rsidRDefault="00757273">
      <w:r>
        <w:t xml:space="preserve">Mode 4: </w:t>
      </w:r>
      <w:r w:rsidR="008E62FF">
        <w:t xml:space="preserve">When SW1 is turned on </w:t>
      </w:r>
      <w:r>
        <w:t xml:space="preserve">with SW0 already on </w:t>
      </w:r>
      <w:r w:rsidR="008E62FF">
        <w:t>the banner switches to an image of Phillip Jones</w:t>
      </w:r>
    </w:p>
    <w:p w:rsidR="00757273" w:rsidRDefault="00757273"/>
    <w:p w:rsidR="00757273" w:rsidRDefault="00757273">
      <w:r>
        <w:t>Mode 5</w:t>
      </w:r>
      <w:r w:rsidR="002F18D3">
        <w:t>: Joke on DISP1 when turning on.</w:t>
      </w:r>
      <w:r w:rsidR="008E62FF">
        <w:t xml:space="preserve"> SW2 resets the joke display. When SW2 goes high the DISP1 is reset and then when SW2 is low again the joke scrolls.</w:t>
      </w:r>
      <w:r w:rsidR="00A82DCF">
        <w:t xml:space="preserve"> </w:t>
      </w:r>
      <w:r>
        <w:t>How many coders does it take to change a lightbulb? None that’s a hardware problem</w:t>
      </w:r>
    </w:p>
    <w:p w:rsidR="00757273" w:rsidRDefault="00757273"/>
    <w:p w:rsidR="002F18D3" w:rsidRDefault="00757273">
      <w:r>
        <w:t xml:space="preserve">Mode 6: </w:t>
      </w:r>
      <w:r w:rsidR="00A82DCF">
        <w:t>New Joke displays when SW3 is high</w:t>
      </w:r>
      <w:r>
        <w:t xml:space="preserve">. </w:t>
      </w:r>
      <w:r>
        <w:t>SW2 resets the joke display.</w:t>
      </w:r>
      <w:r>
        <w:t xml:space="preserve"> What’s the best thing about UDP jokes? No one cares if you get them or not.</w:t>
      </w:r>
    </w:p>
    <w:p w:rsidR="008E62FF" w:rsidRDefault="008E62FF"/>
    <w:p w:rsidR="008E62FF" w:rsidRDefault="00A82DCF">
      <w:r>
        <w:t>Mode 7</w:t>
      </w:r>
      <w:r w:rsidR="008E62FF">
        <w:t>: Putty session through serial connection displays a text image of Phillip Jones</w:t>
      </w:r>
      <w:r w:rsidR="00757273">
        <w:t>. Always running</w:t>
      </w:r>
    </w:p>
    <w:p w:rsidR="008E62FF" w:rsidRDefault="008E62FF"/>
    <w:p w:rsidR="008E62FF" w:rsidRDefault="00A82DCF">
      <w:r>
        <w:t>Mode 8</w:t>
      </w:r>
      <w:r w:rsidR="008E62FF">
        <w:t>: BTND displays on LD0 – LD7 which switches are high on the LED’s</w:t>
      </w:r>
    </w:p>
    <w:p w:rsidR="008E62FF" w:rsidRDefault="008E62FF"/>
    <w:p w:rsidR="008E62FF" w:rsidRDefault="00A82DCF">
      <w:r>
        <w:t>Mode 9</w:t>
      </w:r>
      <w:r w:rsidR="008E62FF">
        <w:t>: BTNC displays a pattern on LD0 – LD7 that wraps on those LED’s when the button is held down.</w:t>
      </w:r>
      <w:r w:rsidR="000D43D9">
        <w:t xml:space="preserve"> </w:t>
      </w:r>
      <w:r w:rsidR="000D43D9">
        <w:t>Wraps from left to right</w:t>
      </w:r>
      <w:r w:rsidR="000D43D9">
        <w:t>. While the button is off the pattern continues to shift. The Pattern is 1100101</w:t>
      </w:r>
    </w:p>
    <w:p w:rsidR="000D43D9" w:rsidRDefault="000D43D9"/>
    <w:p w:rsidR="000D43D9" w:rsidRDefault="00A82DCF">
      <w:r>
        <w:t>Mode 10</w:t>
      </w:r>
      <w:r w:rsidR="000D43D9">
        <w:t>: BTNR displays a single bit on LD0 – LD7 that wraps when the button is held. Wraps from left to right. While the button isn’t pressed the bit continues to shift</w:t>
      </w:r>
    </w:p>
    <w:p w:rsidR="00A82DCF" w:rsidRDefault="00A82DCF"/>
    <w:p w:rsidR="00A82DCF" w:rsidRDefault="00A82DCF">
      <w:r>
        <w:t xml:space="preserve">Mode </w:t>
      </w:r>
      <w:r w:rsidR="004A7142">
        <w:t xml:space="preserve">11: </w:t>
      </w:r>
      <w:r w:rsidR="00757273">
        <w:t>PMOD JB1 when decoded using the oscilloscope in UART a message appears that says “Congratulations this is not an easy message to read. I am impressed” Always running.</w:t>
      </w:r>
    </w:p>
    <w:p w:rsidR="00757273" w:rsidRDefault="00757273"/>
    <w:p w:rsidR="00757273" w:rsidRPr="002F18D3" w:rsidRDefault="00757273">
      <w:r>
        <w:t>Mode 12: PMOD JA1 transmits a radio signal that is a series of beeps. Always running</w:t>
      </w:r>
    </w:p>
    <w:sectPr w:rsidR="00757273" w:rsidRPr="002F1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D3"/>
    <w:rsid w:val="000D43D9"/>
    <w:rsid w:val="002F18D3"/>
    <w:rsid w:val="004A7142"/>
    <w:rsid w:val="0068385F"/>
    <w:rsid w:val="00757273"/>
    <w:rsid w:val="008E62FF"/>
    <w:rsid w:val="00A82DCF"/>
    <w:rsid w:val="00CD6A38"/>
    <w:rsid w:val="00EA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668B"/>
  <w15:chartTrackingRefBased/>
  <w15:docId w15:val="{F6006914-B918-4EC1-925B-2E6AE413A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C7B699F0.dotm</Template>
  <TotalTime>0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Knuth, Nicholas J</dc:creator>
  <cp:keywords/>
  <dc:description/>
  <cp:lastModifiedBy>Knuth, Nicholas J</cp:lastModifiedBy>
  <cp:revision>2</cp:revision>
  <dcterms:created xsi:type="dcterms:W3CDTF">2018-01-12T17:12:00Z</dcterms:created>
  <dcterms:modified xsi:type="dcterms:W3CDTF">2018-01-12T17:12:00Z</dcterms:modified>
</cp:coreProperties>
</file>